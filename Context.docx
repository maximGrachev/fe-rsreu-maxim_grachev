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41" w:rsidRDefault="00757641" w:rsidP="00CF12B2">
      <w:pPr>
        <w:pStyle w:val="Title"/>
        <w:rPr>
          <w:lang w:val="en-US"/>
        </w:rPr>
      </w:pPr>
      <w:r>
        <w:rPr>
          <w:lang w:val="en-US"/>
        </w:rPr>
        <w:t>Closure</w:t>
      </w:r>
    </w:p>
    <w:p w:rsidR="00757641" w:rsidRDefault="00757641" w:rsidP="00CF12B2">
      <w:pPr>
        <w:rPr>
          <w:lang w:val="en-US"/>
        </w:rPr>
      </w:pPr>
    </w:p>
    <w:p w:rsidR="00757641" w:rsidRDefault="00757641" w:rsidP="00CF12B2">
      <w:pPr>
        <w:rPr>
          <w:lang w:val="en-US"/>
        </w:rPr>
      </w:pPr>
      <w:r>
        <w:rPr>
          <w:lang w:val="en-US"/>
        </w:rPr>
        <w:t>Write a calculator which can perform the following operations:</w:t>
      </w:r>
    </w:p>
    <w:p w:rsidR="00757641" w:rsidRDefault="00757641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Add;</w:t>
      </w:r>
    </w:p>
    <w:p w:rsidR="00757641" w:rsidRDefault="00757641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Subtract;</w:t>
      </w:r>
    </w:p>
    <w:p w:rsidR="00757641" w:rsidRDefault="00757641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Divide;</w:t>
      </w:r>
    </w:p>
    <w:p w:rsidR="00757641" w:rsidRDefault="00757641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Multiply.</w:t>
      </w:r>
    </w:p>
    <w:p w:rsidR="00757641" w:rsidRDefault="00757641" w:rsidP="00CF12B2">
      <w:pPr>
        <w:rPr>
          <w:lang w:val="en-US"/>
        </w:rPr>
      </w:pPr>
      <w:r>
        <w:rPr>
          <w:lang w:val="en-US"/>
        </w:rPr>
        <w:t>Calculator must store the current state – the result of previous operations. The initial value is 0.</w:t>
      </w:r>
    </w:p>
    <w:p w:rsidR="00757641" w:rsidRDefault="00757641" w:rsidP="00CF12B2">
      <w:pPr>
        <w:rPr>
          <w:lang w:val="en-US"/>
        </w:rPr>
      </w:pPr>
    </w:p>
    <w:p w:rsidR="00757641" w:rsidRDefault="00757641" w:rsidP="00CF12B2">
      <w:pPr>
        <w:rPr>
          <w:lang w:val="en-US"/>
        </w:rPr>
      </w:pPr>
      <w:r>
        <w:rPr>
          <w:lang w:val="en-US"/>
        </w:rPr>
        <w:t>Calculator must have a method to get a current state:</w:t>
      </w:r>
    </w:p>
    <w:p w:rsidR="00757641" w:rsidRPr="005A08F1" w:rsidRDefault="00757641" w:rsidP="00CF12B2">
      <w:pPr>
        <w:rPr>
          <w:rStyle w:val="SubtleEmphasis"/>
          <w:lang w:val="en-US"/>
        </w:rPr>
      </w:pPr>
      <w:r w:rsidRPr="005A08F1">
        <w:rPr>
          <w:rStyle w:val="SubtleEmphasis"/>
          <w:lang w:val="en-US"/>
        </w:rPr>
        <w:t>console.log(Calculator.getResult()) // 0</w:t>
      </w:r>
    </w:p>
    <w:p w:rsidR="00757641" w:rsidRDefault="00757641" w:rsidP="00CF12B2">
      <w:pPr>
        <w:rPr>
          <w:lang w:val="en-US"/>
        </w:rPr>
      </w:pPr>
    </w:p>
    <w:p w:rsidR="00757641" w:rsidRPr="00CF12B2" w:rsidRDefault="00757641" w:rsidP="00CF12B2">
      <w:pPr>
        <w:rPr>
          <w:lang w:val="en-US"/>
        </w:rPr>
      </w:pPr>
      <w:r>
        <w:rPr>
          <w:lang w:val="en-US"/>
        </w:rPr>
        <w:t>All the operations manage the current result:</w:t>
      </w:r>
    </w:p>
    <w:p w:rsidR="00757641" w:rsidRPr="005A08F1" w:rsidRDefault="00757641" w:rsidP="00CF12B2">
      <w:pPr>
        <w:rPr>
          <w:rStyle w:val="SubtleEmphasis"/>
          <w:lang w:val="en-US"/>
        </w:rPr>
      </w:pPr>
      <w:r w:rsidRPr="005A08F1">
        <w:rPr>
          <w:rStyle w:val="SubtleEmphasis"/>
          <w:lang w:val="en-US"/>
        </w:rPr>
        <w:t>Calculator.add(4)</w:t>
      </w:r>
    </w:p>
    <w:p w:rsidR="00757641" w:rsidRPr="005A08F1" w:rsidRDefault="00757641" w:rsidP="00CF12B2">
      <w:pPr>
        <w:rPr>
          <w:rStyle w:val="SubtleEmphasis"/>
          <w:lang w:val="en-US"/>
        </w:rPr>
      </w:pPr>
      <w:r w:rsidRPr="005A08F1">
        <w:rPr>
          <w:rStyle w:val="SubtleEmphasis"/>
          <w:lang w:val="en-US"/>
        </w:rPr>
        <w:t>Calculator.substract(1)</w:t>
      </w:r>
    </w:p>
    <w:p w:rsidR="00757641" w:rsidRPr="005A08F1" w:rsidRDefault="00757641" w:rsidP="00CF12B2">
      <w:pPr>
        <w:rPr>
          <w:rStyle w:val="SubtleEmphasis"/>
          <w:lang w:val="en-US"/>
        </w:rPr>
      </w:pPr>
      <w:r w:rsidRPr="005A08F1">
        <w:rPr>
          <w:rStyle w:val="SubtleEmphasis"/>
          <w:lang w:val="en-US"/>
        </w:rPr>
        <w:t>console.log(Calculator.getResult()) // 3</w:t>
      </w:r>
    </w:p>
    <w:p w:rsidR="00757641" w:rsidRPr="005A08F1" w:rsidRDefault="00757641" w:rsidP="00CF12B2">
      <w:pPr>
        <w:rPr>
          <w:i/>
          <w:iCs/>
          <w:color w:val="404040"/>
          <w:lang w:val="en-US"/>
        </w:rPr>
      </w:pPr>
    </w:p>
    <w:p w:rsidR="00757641" w:rsidRDefault="00757641" w:rsidP="00CF12B2">
      <w:pPr>
        <w:rPr>
          <w:lang w:val="en-US"/>
        </w:rPr>
      </w:pPr>
      <w:r>
        <w:rPr>
          <w:lang w:val="en-US"/>
        </w:rPr>
        <w:t>Calculator must have a method to reset the current state:</w:t>
      </w:r>
    </w:p>
    <w:p w:rsidR="00757641" w:rsidRPr="00C66929" w:rsidRDefault="00757641" w:rsidP="00CF12B2">
      <w:pPr>
        <w:rPr>
          <w:rStyle w:val="SubtleEmphasis"/>
          <w:lang w:val="en-US"/>
        </w:rPr>
      </w:pPr>
      <w:r w:rsidRPr="00C66929">
        <w:rPr>
          <w:rStyle w:val="SubtleEmphasis"/>
          <w:lang w:val="en-US"/>
        </w:rPr>
        <w:t>console.log(Calculator.reset()) // 0</w:t>
      </w:r>
    </w:p>
    <w:p w:rsidR="00757641" w:rsidRPr="00C66929" w:rsidRDefault="00757641" w:rsidP="00CF12B2">
      <w:pPr>
        <w:rPr>
          <w:rStyle w:val="SubtleEmphasis"/>
          <w:lang w:val="en-US"/>
        </w:rPr>
      </w:pPr>
    </w:p>
    <w:p w:rsidR="00757641" w:rsidRDefault="00757641" w:rsidP="005A08F1">
      <w:pPr>
        <w:rPr>
          <w:lang w:val="en-US"/>
        </w:rPr>
      </w:pPr>
      <w:r>
        <w:rPr>
          <w:lang w:val="en-US"/>
        </w:rPr>
        <w:t>User must have a possibility to use the following technique:</w:t>
      </w:r>
    </w:p>
    <w:p w:rsidR="00757641" w:rsidRDefault="00757641" w:rsidP="005A08F1">
      <w:pPr>
        <w:rPr>
          <w:rStyle w:val="SubtleEmphasis"/>
          <w:lang w:val="en-US"/>
        </w:rPr>
      </w:pPr>
      <w:r w:rsidRPr="005A08F1">
        <w:rPr>
          <w:rStyle w:val="SubtleEmphasis"/>
          <w:lang w:val="en-US"/>
        </w:rPr>
        <w:t>Calculator.add(4</w:t>
      </w:r>
      <w:r>
        <w:rPr>
          <w:rStyle w:val="SubtleEmphasis"/>
          <w:lang w:val="en-US"/>
        </w:rPr>
        <w:t>).reset().add(1).getResult() // 1</w:t>
      </w:r>
    </w:p>
    <w:p w:rsidR="00757641" w:rsidRDefault="00757641" w:rsidP="00CF12B2">
      <w:pPr>
        <w:rPr>
          <w:rStyle w:val="SubtleEmphasis"/>
          <w:lang w:val="en-US"/>
        </w:rPr>
      </w:pPr>
    </w:p>
    <w:p w:rsidR="00757641" w:rsidRDefault="00757641" w:rsidP="005A08F1">
      <w:pPr>
        <w:rPr>
          <w:iCs/>
          <w:lang w:val="en-US"/>
        </w:rPr>
      </w:pPr>
      <w:r>
        <w:rPr>
          <w:iCs/>
          <w:lang w:val="en-US"/>
        </w:rPr>
        <w:t>Add a method</w:t>
      </w:r>
      <w:r w:rsidRPr="005A08F1">
        <w:rPr>
          <w:iCs/>
          <w:lang w:val="en-US"/>
        </w:rPr>
        <w:t xml:space="preserve"> </w:t>
      </w:r>
      <w:r>
        <w:rPr>
          <w:iCs/>
          <w:lang w:val="en-US"/>
        </w:rPr>
        <w:t xml:space="preserve">for calculator </w:t>
      </w:r>
      <w:r w:rsidRPr="005A08F1">
        <w:rPr>
          <w:iCs/>
          <w:lang w:val="en-US"/>
        </w:rPr>
        <w:t xml:space="preserve">which </w:t>
      </w:r>
      <w:r>
        <w:rPr>
          <w:iCs/>
          <w:lang w:val="en-US"/>
        </w:rPr>
        <w:t>emulates request to a server and sets the state of Calculator (f.e .this.result = 5) when we get a response. Add callback function and call it after it..</w:t>
      </w:r>
    </w:p>
    <w:p w:rsidR="00757641" w:rsidRDefault="00757641" w:rsidP="005A08F1">
      <w:pPr>
        <w:rPr>
          <w:iCs/>
          <w:lang w:val="en-US"/>
        </w:rPr>
      </w:pPr>
      <w:r>
        <w:rPr>
          <w:iCs/>
          <w:lang w:val="en-US"/>
        </w:rPr>
        <w:t>function getInitialState(callback) {</w:t>
      </w:r>
    </w:p>
    <w:p w:rsidR="00757641" w:rsidRDefault="00757641" w:rsidP="005A08F1">
      <w:pPr>
        <w:rPr>
          <w:iCs/>
          <w:lang w:val="en-US"/>
        </w:rPr>
      </w:pPr>
      <w:r>
        <w:rPr>
          <w:iCs/>
          <w:lang w:val="en-US"/>
        </w:rPr>
        <w:t xml:space="preserve">             // Setting timeout to emulate a request to a server</w:t>
      </w:r>
    </w:p>
    <w:p w:rsidR="00757641" w:rsidRPr="004945C6" w:rsidRDefault="00757641" w:rsidP="00C66929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945C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setTimeout(function () {</w:t>
      </w:r>
      <w:r w:rsidRPr="004945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757641" w:rsidRDefault="00757641" w:rsidP="00C66929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945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Set calculator state here</w:t>
      </w:r>
    </w:p>
    <w:p w:rsidR="00757641" w:rsidRPr="00C66929" w:rsidRDefault="00757641" w:rsidP="00C66929">
      <w:pPr>
        <w:ind w:left="1416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iCs/>
          <w:lang w:val="en-US"/>
        </w:rPr>
        <w:t>callback();</w:t>
      </w:r>
      <w:bookmarkStart w:id="0" w:name="_GoBack"/>
      <w:bookmarkEnd w:id="0"/>
    </w:p>
    <w:p w:rsidR="00757641" w:rsidRDefault="00757641" w:rsidP="00C66929">
      <w:pPr>
        <w:ind w:left="708"/>
        <w:rPr>
          <w:iCs/>
          <w:lang w:val="en-US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}, 500);</w:t>
      </w:r>
    </w:p>
    <w:p w:rsidR="00757641" w:rsidRDefault="00757641" w:rsidP="005A08F1">
      <w:pPr>
        <w:rPr>
          <w:iCs/>
          <w:lang w:val="en-US"/>
        </w:rPr>
      </w:pPr>
      <w:r>
        <w:rPr>
          <w:iCs/>
          <w:lang w:val="en-US"/>
        </w:rPr>
        <w:t>}</w:t>
      </w:r>
    </w:p>
    <w:sectPr w:rsidR="00757641" w:rsidSect="00F9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1A"/>
    <w:multiLevelType w:val="hybridMultilevel"/>
    <w:tmpl w:val="48E8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2B2"/>
    <w:rsid w:val="00131FE7"/>
    <w:rsid w:val="001D3782"/>
    <w:rsid w:val="001D43F4"/>
    <w:rsid w:val="002B4590"/>
    <w:rsid w:val="002E5AA0"/>
    <w:rsid w:val="004945C6"/>
    <w:rsid w:val="005A08F1"/>
    <w:rsid w:val="00757641"/>
    <w:rsid w:val="009F081B"/>
    <w:rsid w:val="00C66929"/>
    <w:rsid w:val="00CF12B2"/>
    <w:rsid w:val="00DF696E"/>
    <w:rsid w:val="00E22EC1"/>
    <w:rsid w:val="00F24BD0"/>
    <w:rsid w:val="00F9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3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CF12B2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CF12B2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CF12B2"/>
    <w:pPr>
      <w:ind w:left="720"/>
      <w:contextualSpacing/>
    </w:pPr>
  </w:style>
  <w:style w:type="character" w:styleId="SubtleEmphasis">
    <w:name w:val="Subtle Emphasis"/>
    <w:basedOn w:val="DefaultParagraphFont"/>
    <w:uiPriority w:val="99"/>
    <w:qFormat/>
    <w:rsid w:val="009F081B"/>
    <w:rPr>
      <w:rFonts w:cs="Times New Roman"/>
      <w:i/>
      <w:iCs/>
      <w:color w:val="404040"/>
    </w:rPr>
  </w:style>
  <w:style w:type="character" w:customStyle="1" w:styleId="apple-converted-space">
    <w:name w:val="apple-converted-space"/>
    <w:basedOn w:val="DefaultParagraphFont"/>
    <w:uiPriority w:val="99"/>
    <w:rsid w:val="00C6692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150</Words>
  <Characters>860</Characters>
  <Application>Microsoft Office Outlook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Sinelshikov</dc:creator>
  <cp:keywords/>
  <dc:description/>
  <cp:lastModifiedBy>grachovmaksim@mail.ru</cp:lastModifiedBy>
  <cp:revision>3</cp:revision>
  <dcterms:created xsi:type="dcterms:W3CDTF">2016-11-02T13:59:00Z</dcterms:created>
  <dcterms:modified xsi:type="dcterms:W3CDTF">2016-11-16T05:28:00Z</dcterms:modified>
</cp:coreProperties>
</file>